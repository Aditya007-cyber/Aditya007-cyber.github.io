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62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651"/>
      </w:tblGrid>
      <w:tr w:rsidR="00692703" w:rsidRPr="00CF1A49" w14:paraId="73F42EB4" w14:textId="77777777" w:rsidTr="00957B55">
        <w:trPr>
          <w:trHeight w:hRule="exact" w:val="1432"/>
        </w:trPr>
        <w:tc>
          <w:tcPr>
            <w:tcW w:w="8651" w:type="dxa"/>
            <w:tcMar>
              <w:top w:w="0" w:type="dxa"/>
              <w:bottom w:w="0" w:type="dxa"/>
            </w:tcMar>
          </w:tcPr>
          <w:p w14:paraId="782A8246" w14:textId="7AE421C4" w:rsidR="00692703" w:rsidRPr="00957B55" w:rsidRDefault="00874040" w:rsidP="00913946">
            <w:pPr>
              <w:pStyle w:val="Title"/>
              <w:rPr>
                <w:sz w:val="52"/>
                <w:szCs w:val="52"/>
              </w:rPr>
            </w:pPr>
            <w:r w:rsidRPr="00957B55">
              <w:rPr>
                <w:sz w:val="52"/>
                <w:szCs w:val="52"/>
              </w:rPr>
              <w:t>Aditya</w:t>
            </w:r>
            <w:r w:rsidR="00692703" w:rsidRPr="00957B55">
              <w:rPr>
                <w:sz w:val="52"/>
                <w:szCs w:val="52"/>
              </w:rPr>
              <w:t xml:space="preserve"> </w:t>
            </w:r>
            <w:r w:rsidR="00957B55" w:rsidRPr="00957B55">
              <w:rPr>
                <w:sz w:val="52"/>
                <w:szCs w:val="52"/>
              </w:rPr>
              <w:t xml:space="preserve">pratap </w:t>
            </w:r>
            <w:r w:rsidRPr="00957B55">
              <w:rPr>
                <w:rStyle w:val="IntenseEmphasis"/>
                <w:sz w:val="52"/>
                <w:szCs w:val="52"/>
              </w:rPr>
              <w:t>Verma</w:t>
            </w:r>
          </w:p>
          <w:p w14:paraId="11D4ACEC" w14:textId="3ABE76E4" w:rsidR="00692703" w:rsidRPr="00CF1A49" w:rsidRDefault="007D659A" w:rsidP="00913946">
            <w:pPr>
              <w:pStyle w:val="ContactInfo"/>
              <w:contextualSpacing w:val="0"/>
            </w:pPr>
            <w:r>
              <w:t>Bengaluru, KA</w:t>
            </w:r>
            <w:r w:rsidR="00874040">
              <w:t xml:space="preserve"> Pin-560082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CA90B18570343DFA0396F0D2A51207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74040">
              <w:t>9855931102</w:t>
            </w:r>
          </w:p>
          <w:p w14:paraId="26FA8605" w14:textId="788F662B" w:rsidR="00692703" w:rsidRPr="00CF1A49" w:rsidRDefault="00E07D59" w:rsidP="00913946">
            <w:pPr>
              <w:pStyle w:val="ContactInfoEmphasis"/>
              <w:contextualSpacing w:val="0"/>
            </w:pPr>
            <w:hyperlink r:id="rId7" w:history="1">
              <w:r w:rsidR="00EA4DC0" w:rsidRPr="00EA4DC0">
                <w:rPr>
                  <w:rStyle w:val="Hyperlink"/>
                </w:rPr>
                <w:t>Gmail</w:t>
              </w:r>
            </w:hyperlink>
            <w:sdt>
              <w:sdtPr>
                <w:alias w:val="Divider dot:"/>
                <w:tag w:val="Divider dot:"/>
                <w:id w:val="2000459528"/>
                <w:placeholder>
                  <w:docPart w:val="9B82479BC17B480489B5B594A571C2C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EA4DC0" w:rsidRPr="00EA4DC0">
                <w:rPr>
                  <w:rStyle w:val="Hyperlink"/>
                </w:rPr>
                <w:t>LinkedIn</w:t>
              </w:r>
            </w:hyperlink>
            <w:sdt>
              <w:sdtPr>
                <w:alias w:val="Divider dot:"/>
                <w:tag w:val="Divider dot:"/>
                <w:id w:val="759871761"/>
                <w:placeholder>
                  <w:docPart w:val="9B7929EC415C447498D953F9CAE9F7E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E02B99">
              <w:t xml:space="preserve"> </w:t>
            </w:r>
            <w:hyperlink r:id="rId9" w:history="1">
              <w:r w:rsidR="00EA4DC0" w:rsidRPr="00EA4DC0">
                <w:rPr>
                  <w:rStyle w:val="Hyperlink"/>
                </w:rPr>
                <w:t>Portfolio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CE83138ECD49408180344CCA5E4F9679"/>
        </w:placeholder>
        <w:temporary/>
        <w:showingPlcHdr/>
        <w15:appearance w15:val="hidden"/>
      </w:sdtPr>
      <w:sdtEndPr/>
      <w:sdtContent>
        <w:p w14:paraId="2C91D8A0" w14:textId="77777777" w:rsidR="00DA59AA" w:rsidRPr="00CF1A49" w:rsidRDefault="00DA59AA" w:rsidP="0097790C">
          <w:pPr>
            <w:pStyle w:val="Heading1"/>
          </w:pPr>
          <w:r w:rsidRPr="007D659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541F0B8" w14:textId="77777777" w:rsidTr="00D66A52">
        <w:tc>
          <w:tcPr>
            <w:tcW w:w="9355" w:type="dxa"/>
          </w:tcPr>
          <w:p w14:paraId="723034E2" w14:textId="144D9337" w:rsidR="001D0BF1" w:rsidRPr="00CF1A49" w:rsidRDefault="00874040" w:rsidP="001D0BF1">
            <w:pPr>
              <w:pStyle w:val="Heading3"/>
              <w:contextualSpacing w:val="0"/>
              <w:outlineLvl w:val="2"/>
            </w:pPr>
            <w:r>
              <w:t>07</w:t>
            </w:r>
            <w:r w:rsidR="001D0BF1" w:rsidRPr="00CF1A49">
              <w:t xml:space="preserve"> </w:t>
            </w:r>
            <w:r>
              <w:t>2019</w:t>
            </w:r>
            <w:r w:rsidR="00957B55">
              <w:t>-persuing</w:t>
            </w:r>
          </w:p>
          <w:p w14:paraId="3E69BC3C" w14:textId="7A231E42" w:rsidR="001D0BF1" w:rsidRPr="00CF1A49" w:rsidRDefault="00874040" w:rsidP="001D0BF1">
            <w:pPr>
              <w:pStyle w:val="Heading2"/>
              <w:contextualSpacing w:val="0"/>
              <w:outlineLvl w:val="1"/>
            </w:pPr>
            <w:r>
              <w:t>Dayananda Sagar Academy of technology and management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Bengaluru</w:t>
            </w:r>
          </w:p>
          <w:p w14:paraId="796726A1" w14:textId="1989259D" w:rsidR="007538DC" w:rsidRPr="00CF1A49" w:rsidRDefault="00874040" w:rsidP="00E02B99">
            <w:pPr>
              <w:pStyle w:val="Heading3"/>
              <w:outlineLvl w:val="2"/>
            </w:pPr>
            <w:r>
              <w:t>Bachelor of Engineer (B.E) in Computer Science | CGPA: 8.34/10 (Till 2</w:t>
            </w:r>
            <w:r w:rsidRPr="00874040">
              <w:rPr>
                <w:vertAlign w:val="superscript"/>
              </w:rPr>
              <w:t>nd</w:t>
            </w:r>
            <w:r>
              <w:t xml:space="preserve"> Sem)</w:t>
            </w:r>
          </w:p>
        </w:tc>
      </w:tr>
      <w:tr w:rsidR="00F61DF9" w:rsidRPr="00CF1A49" w14:paraId="7260BB91" w14:textId="77777777" w:rsidTr="00F61DF9">
        <w:tc>
          <w:tcPr>
            <w:tcW w:w="9355" w:type="dxa"/>
            <w:tcMar>
              <w:top w:w="216" w:type="dxa"/>
            </w:tcMar>
          </w:tcPr>
          <w:p w14:paraId="4DBC6AA1" w14:textId="75092093" w:rsidR="00F61DF9" w:rsidRPr="00CF1A49" w:rsidRDefault="00F61DF9" w:rsidP="00F61DF9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874040">
              <w:t>03 2019</w:t>
            </w:r>
          </w:p>
          <w:p w14:paraId="50538DA3" w14:textId="5508E842" w:rsidR="00F61DF9" w:rsidRPr="00CF1A49" w:rsidRDefault="00874040" w:rsidP="00F61DF9">
            <w:pPr>
              <w:pStyle w:val="Heading2"/>
              <w:contextualSpacing w:val="0"/>
              <w:outlineLvl w:val="1"/>
            </w:pPr>
            <w:r>
              <w:t>Mount carmel school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chandigarh</w:t>
            </w:r>
          </w:p>
          <w:p w14:paraId="7278B3AD" w14:textId="77777777" w:rsidR="00874040" w:rsidRDefault="00874040" w:rsidP="00E02B99">
            <w:pPr>
              <w:pStyle w:val="Heading3"/>
              <w:outlineLvl w:val="2"/>
            </w:pPr>
            <w:r>
              <w:t>CBSE (Class XII), Aggregate: 84%</w:t>
            </w:r>
          </w:p>
          <w:p w14:paraId="027EA18C" w14:textId="77777777" w:rsidR="00874040" w:rsidRDefault="00874040" w:rsidP="00874040">
            <w:pPr>
              <w:pStyle w:val="Heading2"/>
              <w:outlineLvl w:val="1"/>
            </w:pPr>
          </w:p>
          <w:p w14:paraId="469ACCB3" w14:textId="77777777" w:rsidR="00E02B99" w:rsidRDefault="00E02B99" w:rsidP="00E02B99">
            <w:pPr>
              <w:pStyle w:val="Heading3"/>
              <w:outlineLvl w:val="2"/>
            </w:pPr>
            <w:r>
              <w:t>03 2017</w:t>
            </w:r>
          </w:p>
          <w:p w14:paraId="67E30645" w14:textId="77777777" w:rsidR="00E02B99" w:rsidRPr="00CF1A49" w:rsidRDefault="00E02B99" w:rsidP="00E02B99">
            <w:pPr>
              <w:pStyle w:val="Heading2"/>
              <w:contextualSpacing w:val="0"/>
              <w:outlineLvl w:val="1"/>
            </w:pPr>
            <w:r>
              <w:t>Mount carmel school</w:t>
            </w:r>
            <w:r w:rsidRPr="00CF1A49">
              <w:t xml:space="preserve">, </w:t>
            </w:r>
            <w:r>
              <w:rPr>
                <w:rStyle w:val="SubtleReference"/>
              </w:rPr>
              <w:t>chandigarh</w:t>
            </w:r>
          </w:p>
          <w:p w14:paraId="306D7651" w14:textId="152F1411" w:rsidR="00E02B99" w:rsidRDefault="00E02B99" w:rsidP="00E02B99">
            <w:pPr>
              <w:pStyle w:val="Heading3"/>
              <w:outlineLvl w:val="2"/>
            </w:pPr>
            <w:r>
              <w:t>CBSE (Class X), CGPA: 9.4/10</w:t>
            </w:r>
          </w:p>
        </w:tc>
      </w:tr>
      <w:tr w:rsidR="00874040" w:rsidRPr="00CF1A49" w14:paraId="0A07F6E2" w14:textId="77777777" w:rsidTr="00F61DF9">
        <w:tc>
          <w:tcPr>
            <w:tcW w:w="9355" w:type="dxa"/>
            <w:tcMar>
              <w:top w:w="216" w:type="dxa"/>
            </w:tcMar>
          </w:tcPr>
          <w:p w14:paraId="6ADBB6FD" w14:textId="77777777" w:rsidR="00874040" w:rsidRPr="00CF1A49" w:rsidRDefault="00874040" w:rsidP="00F61DF9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BBF95DCFAE0343EE84104D67382C5F02"/>
        </w:placeholder>
        <w:temporary/>
        <w:showingPlcHdr/>
        <w15:appearance w15:val="hidden"/>
      </w:sdtPr>
      <w:sdtEndPr/>
      <w:sdtContent>
        <w:p w14:paraId="0408A815" w14:textId="77777777" w:rsidR="00486277" w:rsidRPr="00CF1A49" w:rsidRDefault="00486277" w:rsidP="00486277">
          <w:pPr>
            <w:pStyle w:val="Heading1"/>
          </w:pPr>
          <w:r w:rsidRPr="007D659A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70BAE6A" w14:textId="77777777" w:rsidTr="00CF1A49">
        <w:tc>
          <w:tcPr>
            <w:tcW w:w="4675" w:type="dxa"/>
          </w:tcPr>
          <w:p w14:paraId="1C0EA3C6" w14:textId="77777777" w:rsidR="001F4E6D" w:rsidRPr="00EF4104" w:rsidRDefault="009F6016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EF4104">
              <w:rPr>
                <w:b/>
                <w:bCs/>
                <w:sz w:val="24"/>
                <w:szCs w:val="24"/>
              </w:rPr>
              <w:t xml:space="preserve">Proficient: </w:t>
            </w:r>
            <w:r w:rsidRPr="00EF4104">
              <w:rPr>
                <w:sz w:val="24"/>
                <w:szCs w:val="24"/>
              </w:rPr>
              <w:t>in C++, Python</w:t>
            </w:r>
          </w:p>
          <w:p w14:paraId="3354FE08" w14:textId="24B04649" w:rsidR="009F6016" w:rsidRPr="006E1507" w:rsidRDefault="009F6016" w:rsidP="006E1507">
            <w:pPr>
              <w:pStyle w:val="ListBullet"/>
              <w:contextualSpacing w:val="0"/>
            </w:pPr>
            <w:r w:rsidRPr="00EF4104">
              <w:rPr>
                <w:b/>
                <w:bCs/>
                <w:sz w:val="24"/>
                <w:szCs w:val="24"/>
              </w:rPr>
              <w:t>Familiar:</w:t>
            </w:r>
            <w:r w:rsidRPr="00EF4104">
              <w:rPr>
                <w:sz w:val="24"/>
                <w:szCs w:val="24"/>
              </w:rPr>
              <w:t xml:space="preserve"> with C, HTML, CSS, JavaScript, React </w:t>
            </w:r>
          </w:p>
        </w:tc>
        <w:tc>
          <w:tcPr>
            <w:tcW w:w="4675" w:type="dxa"/>
            <w:tcMar>
              <w:left w:w="360" w:type="dxa"/>
            </w:tcMar>
          </w:tcPr>
          <w:p w14:paraId="4B1B07EB" w14:textId="06BD809B" w:rsidR="00E02B99" w:rsidRPr="006E1507" w:rsidRDefault="00E02B99" w:rsidP="009F601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462F15DD" w14:textId="7A217523" w:rsidR="00AD782D" w:rsidRPr="007D659A" w:rsidRDefault="00035B53" w:rsidP="0062312F">
      <w:pPr>
        <w:pStyle w:val="Heading1"/>
        <w:rPr>
          <w:sz w:val="24"/>
          <w:szCs w:val="24"/>
        </w:rPr>
      </w:pPr>
      <w:r w:rsidRPr="007D659A">
        <w:rPr>
          <w:sz w:val="24"/>
          <w:szCs w:val="24"/>
        </w:rPr>
        <w:t>Projects</w:t>
      </w:r>
    </w:p>
    <w:p w14:paraId="7097BA38" w14:textId="1CE9222A" w:rsidR="00035B53" w:rsidRPr="007D659A" w:rsidRDefault="00035B53" w:rsidP="00035B5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D659A">
        <w:rPr>
          <w:b/>
          <w:bCs/>
          <w:sz w:val="24"/>
          <w:szCs w:val="24"/>
        </w:rPr>
        <w:t>Project 1:</w:t>
      </w:r>
      <w:r w:rsidRPr="00035B53">
        <w:rPr>
          <w:b/>
          <w:bCs/>
          <w:sz w:val="28"/>
          <w:szCs w:val="28"/>
        </w:rPr>
        <w:t xml:space="preserve"> </w:t>
      </w:r>
      <w:r w:rsidRPr="007D659A">
        <w:rPr>
          <w:sz w:val="24"/>
          <w:szCs w:val="24"/>
          <w:u w:val="single"/>
        </w:rPr>
        <w:t>My portfolio</w:t>
      </w:r>
    </w:p>
    <w:p w14:paraId="6FAE2D9F" w14:textId="60149585" w:rsidR="00035B53" w:rsidRPr="007D659A" w:rsidRDefault="00035B53" w:rsidP="00DC3D9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D659A">
        <w:rPr>
          <w:sz w:val="24"/>
          <w:szCs w:val="24"/>
        </w:rPr>
        <w:t>This website is made using HTML, CSS and JavaScript</w:t>
      </w:r>
    </w:p>
    <w:p w14:paraId="645ADD2E" w14:textId="6975E09E" w:rsidR="00DC3D9B" w:rsidRDefault="00DC3D9B" w:rsidP="00DC3D9B">
      <w:pPr>
        <w:rPr>
          <w:sz w:val="28"/>
          <w:szCs w:val="28"/>
        </w:rPr>
      </w:pPr>
    </w:p>
    <w:p w14:paraId="293AB3EC" w14:textId="0976DEEC" w:rsidR="00DC3D9B" w:rsidRPr="007D659A" w:rsidRDefault="00DC3D9B" w:rsidP="00DC3D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D659A">
        <w:rPr>
          <w:b/>
          <w:bCs/>
          <w:sz w:val="24"/>
          <w:szCs w:val="24"/>
        </w:rPr>
        <w:t>Project 2:</w:t>
      </w:r>
      <w:r>
        <w:rPr>
          <w:b/>
          <w:bCs/>
          <w:sz w:val="28"/>
          <w:szCs w:val="28"/>
        </w:rPr>
        <w:t xml:space="preserve"> </w:t>
      </w:r>
      <w:r w:rsidRPr="007D659A">
        <w:rPr>
          <w:sz w:val="24"/>
          <w:szCs w:val="24"/>
          <w:u w:val="single"/>
        </w:rPr>
        <w:t>Data Visualization using Python</w:t>
      </w:r>
    </w:p>
    <w:p w14:paraId="6A36E9B5" w14:textId="1464A4ED" w:rsidR="00DC3D9B" w:rsidRPr="007D659A" w:rsidRDefault="00DC3D9B" w:rsidP="00DC3D9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7D659A">
        <w:rPr>
          <w:rFonts w:cstheme="minorHAnsi"/>
          <w:color w:val="4B5156"/>
          <w:sz w:val="24"/>
          <w:szCs w:val="24"/>
          <w:shd w:val="clear" w:color="auto" w:fill="FFFFFF"/>
        </w:rPr>
        <w:t>Data analysis Project on Spread of Novel Corona Virus in India. The project uses raw data in the form of .csv and .</w:t>
      </w:r>
      <w:proofErr w:type="spellStart"/>
      <w:r w:rsidRPr="007D659A">
        <w:rPr>
          <w:rFonts w:cstheme="minorHAnsi"/>
          <w:color w:val="4B5156"/>
          <w:sz w:val="24"/>
          <w:szCs w:val="24"/>
          <w:shd w:val="clear" w:color="auto" w:fill="FFFFFF"/>
        </w:rPr>
        <w:t>xls</w:t>
      </w:r>
      <w:proofErr w:type="spellEnd"/>
      <w:r w:rsidRPr="007D659A">
        <w:rPr>
          <w:rFonts w:cstheme="minorHAnsi"/>
          <w:color w:val="4B5156"/>
          <w:sz w:val="24"/>
          <w:szCs w:val="24"/>
          <w:shd w:val="clear" w:color="auto" w:fill="FFFFFF"/>
        </w:rPr>
        <w:t xml:space="preserve"> files and transforms it into Data Analysis.</w:t>
      </w:r>
    </w:p>
    <w:p w14:paraId="176694B5" w14:textId="5B0FE0FD" w:rsidR="00B51D1B" w:rsidRDefault="00B51D1B" w:rsidP="00DC3D9B">
      <w:pPr>
        <w:pStyle w:val="ListParagraph"/>
      </w:pPr>
    </w:p>
    <w:p w14:paraId="0B373057" w14:textId="170DC9F2" w:rsidR="00DC3D9B" w:rsidRPr="007D659A" w:rsidRDefault="00DC3D9B" w:rsidP="00DC3D9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D659A">
        <w:rPr>
          <w:b/>
          <w:bCs/>
          <w:sz w:val="24"/>
          <w:szCs w:val="24"/>
        </w:rPr>
        <w:t>Project 3</w:t>
      </w:r>
      <w:r w:rsidRPr="00035B5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7D659A">
        <w:rPr>
          <w:sz w:val="24"/>
          <w:szCs w:val="24"/>
          <w:u w:val="single"/>
        </w:rPr>
        <w:t>Task Tracker app</w:t>
      </w:r>
    </w:p>
    <w:p w14:paraId="070915DF" w14:textId="1E1F70D4" w:rsidR="00DC3D9B" w:rsidRPr="007D659A" w:rsidRDefault="00DC3D9B" w:rsidP="00DC3D9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7D659A">
        <w:rPr>
          <w:rFonts w:cstheme="minorHAnsi"/>
          <w:color w:val="4B5156"/>
          <w:sz w:val="24"/>
          <w:szCs w:val="24"/>
          <w:shd w:val="clear" w:color="auto" w:fill="FFFFFF"/>
        </w:rPr>
        <w:t xml:space="preserve">A responsive and user-friendly Task Tracker app based on </w:t>
      </w:r>
      <w:r w:rsidRPr="007D659A">
        <w:rPr>
          <w:rFonts w:cstheme="minorHAnsi"/>
          <w:b/>
          <w:bCs/>
          <w:color w:val="4B5156"/>
          <w:sz w:val="24"/>
          <w:szCs w:val="24"/>
          <w:shd w:val="clear" w:color="auto" w:fill="FFFFFF"/>
        </w:rPr>
        <w:t>JavaScript and React</w:t>
      </w:r>
      <w:r w:rsidRPr="007D659A">
        <w:rPr>
          <w:rFonts w:cstheme="minorHAnsi"/>
          <w:color w:val="4B5156"/>
          <w:sz w:val="24"/>
          <w:szCs w:val="24"/>
          <w:shd w:val="clear" w:color="auto" w:fill="FFFFFF"/>
        </w:rPr>
        <w:t>.</w:t>
      </w:r>
    </w:p>
    <w:p w14:paraId="52B1E2C0" w14:textId="77777777" w:rsidR="007D659A" w:rsidRDefault="007D659A" w:rsidP="007D659A">
      <w:pPr>
        <w:rPr>
          <w:rFonts w:cstheme="minorHAnsi"/>
          <w:b/>
          <w:bCs/>
          <w:sz w:val="28"/>
          <w:szCs w:val="28"/>
        </w:rPr>
      </w:pPr>
    </w:p>
    <w:p w14:paraId="37383F6C" w14:textId="113E24E5" w:rsidR="007D659A" w:rsidRPr="007D659A" w:rsidRDefault="007D659A" w:rsidP="007D659A">
      <w:pPr>
        <w:rPr>
          <w:rFonts w:cstheme="minorHAnsi"/>
          <w:color w:val="0D0D0D" w:themeColor="text1" w:themeTint="F2"/>
          <w:sz w:val="28"/>
          <w:szCs w:val="28"/>
        </w:rPr>
      </w:pPr>
      <w:r w:rsidRPr="007D659A">
        <w:rPr>
          <w:rFonts w:asciiTheme="majorHAnsi" w:hAnsiTheme="majorHAnsi" w:cstheme="minorHAnsi"/>
          <w:b/>
          <w:bCs/>
          <w:color w:val="0D0D0D" w:themeColor="text1" w:themeTint="F2"/>
          <w:sz w:val="28"/>
          <w:szCs w:val="28"/>
        </w:rPr>
        <w:t>POSITION OF RESPONSIBILITY</w:t>
      </w:r>
      <w:r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-&gt; </w:t>
      </w:r>
      <w:r>
        <w:rPr>
          <w:rFonts w:cstheme="minorHAnsi"/>
          <w:color w:val="0D0D0D" w:themeColor="text1" w:themeTint="F2"/>
          <w:sz w:val="28"/>
          <w:szCs w:val="28"/>
        </w:rPr>
        <w:t>Class representative and actively volunteers in college events.</w:t>
      </w:r>
    </w:p>
    <w:sectPr w:rsidR="007D659A" w:rsidRPr="007D659A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04B7" w14:textId="77777777" w:rsidR="00874040" w:rsidRDefault="00874040" w:rsidP="0068194B">
      <w:r>
        <w:separator/>
      </w:r>
    </w:p>
    <w:p w14:paraId="1CF3C1D1" w14:textId="77777777" w:rsidR="00874040" w:rsidRDefault="00874040"/>
    <w:p w14:paraId="4E5F2087" w14:textId="77777777" w:rsidR="00874040" w:rsidRDefault="00874040"/>
  </w:endnote>
  <w:endnote w:type="continuationSeparator" w:id="0">
    <w:p w14:paraId="03E5437B" w14:textId="77777777" w:rsidR="00874040" w:rsidRDefault="00874040" w:rsidP="0068194B">
      <w:r>
        <w:continuationSeparator/>
      </w:r>
    </w:p>
    <w:p w14:paraId="0D5A8A8C" w14:textId="77777777" w:rsidR="00874040" w:rsidRDefault="00874040"/>
    <w:p w14:paraId="6581CD90" w14:textId="77777777" w:rsidR="00874040" w:rsidRDefault="008740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D507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99ED" w14:textId="77777777" w:rsidR="00874040" w:rsidRDefault="00874040" w:rsidP="0068194B">
      <w:r>
        <w:separator/>
      </w:r>
    </w:p>
    <w:p w14:paraId="6914FF73" w14:textId="77777777" w:rsidR="00874040" w:rsidRDefault="00874040"/>
    <w:p w14:paraId="6598BD43" w14:textId="77777777" w:rsidR="00874040" w:rsidRDefault="00874040"/>
  </w:footnote>
  <w:footnote w:type="continuationSeparator" w:id="0">
    <w:p w14:paraId="63F9CC26" w14:textId="77777777" w:rsidR="00874040" w:rsidRDefault="00874040" w:rsidP="0068194B">
      <w:r>
        <w:continuationSeparator/>
      </w:r>
    </w:p>
    <w:p w14:paraId="0119B343" w14:textId="77777777" w:rsidR="00874040" w:rsidRDefault="00874040"/>
    <w:p w14:paraId="51FEC291" w14:textId="77777777" w:rsidR="00874040" w:rsidRDefault="008740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DE4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560C74" wp14:editId="3E28A2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050D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CF501A"/>
    <w:multiLevelType w:val="hybridMultilevel"/>
    <w:tmpl w:val="896C8DBC"/>
    <w:lvl w:ilvl="0" w:tplc="D676F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138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82589"/>
    <w:multiLevelType w:val="hybridMultilevel"/>
    <w:tmpl w:val="00203F72"/>
    <w:lvl w:ilvl="0" w:tplc="FEB288A8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A31C7A"/>
    <w:multiLevelType w:val="hybridMultilevel"/>
    <w:tmpl w:val="AF60647C"/>
    <w:lvl w:ilvl="0" w:tplc="D676F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138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E69D0"/>
    <w:multiLevelType w:val="hybridMultilevel"/>
    <w:tmpl w:val="40B4C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62EC8"/>
    <w:multiLevelType w:val="hybridMultilevel"/>
    <w:tmpl w:val="9418D82E"/>
    <w:lvl w:ilvl="0" w:tplc="50DA0CA0">
      <w:start w:val="1"/>
      <w:numFmt w:val="decimal"/>
      <w:lvlText w:val="%1."/>
      <w:lvlJc w:val="left"/>
      <w:pPr>
        <w:ind w:left="2880" w:hanging="360"/>
      </w:pPr>
      <w:rPr>
        <w:rFonts w:hint="default"/>
        <w:color w:val="4B5156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5961C67"/>
    <w:multiLevelType w:val="hybridMultilevel"/>
    <w:tmpl w:val="8B1E6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526F84"/>
    <w:multiLevelType w:val="hybridMultilevel"/>
    <w:tmpl w:val="BCAE1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26EF3"/>
    <w:multiLevelType w:val="hybridMultilevel"/>
    <w:tmpl w:val="56902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7D1AAB"/>
    <w:multiLevelType w:val="hybridMultilevel"/>
    <w:tmpl w:val="D8AA9706"/>
    <w:lvl w:ilvl="0" w:tplc="39D2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27DCE"/>
    <w:multiLevelType w:val="hybridMultilevel"/>
    <w:tmpl w:val="923A56BE"/>
    <w:lvl w:ilvl="0" w:tplc="B6881E94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F4523F9"/>
    <w:multiLevelType w:val="hybridMultilevel"/>
    <w:tmpl w:val="870652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164FA3"/>
    <w:multiLevelType w:val="hybridMultilevel"/>
    <w:tmpl w:val="3D903444"/>
    <w:lvl w:ilvl="0" w:tplc="78027DA8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HAnsi" w:hint="default"/>
        <w:color w:val="4B5156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6CD611C"/>
    <w:multiLevelType w:val="hybridMultilevel"/>
    <w:tmpl w:val="9828C8B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7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6"/>
  </w:num>
  <w:num w:numId="17">
    <w:abstractNumId w:val="10"/>
  </w:num>
  <w:num w:numId="18">
    <w:abstractNumId w:val="13"/>
  </w:num>
  <w:num w:numId="19">
    <w:abstractNumId w:val="25"/>
  </w:num>
  <w:num w:numId="20">
    <w:abstractNumId w:val="15"/>
  </w:num>
  <w:num w:numId="21">
    <w:abstractNumId w:val="18"/>
  </w:num>
  <w:num w:numId="22">
    <w:abstractNumId w:val="23"/>
  </w:num>
  <w:num w:numId="23">
    <w:abstractNumId w:val="21"/>
  </w:num>
  <w:num w:numId="24">
    <w:abstractNumId w:val="22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40"/>
    <w:rsid w:val="000001EF"/>
    <w:rsid w:val="00007322"/>
    <w:rsid w:val="00007728"/>
    <w:rsid w:val="00024584"/>
    <w:rsid w:val="00024730"/>
    <w:rsid w:val="00035B53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7409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659A"/>
    <w:rsid w:val="007E6A61"/>
    <w:rsid w:val="00801140"/>
    <w:rsid w:val="00803404"/>
    <w:rsid w:val="00834955"/>
    <w:rsid w:val="00855B59"/>
    <w:rsid w:val="00860461"/>
    <w:rsid w:val="0086487C"/>
    <w:rsid w:val="00870B20"/>
    <w:rsid w:val="0087404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57B55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601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3D9B"/>
    <w:rsid w:val="00DC600B"/>
    <w:rsid w:val="00DE0FAA"/>
    <w:rsid w:val="00DE136D"/>
    <w:rsid w:val="00DE6534"/>
    <w:rsid w:val="00DF4D6C"/>
    <w:rsid w:val="00E01923"/>
    <w:rsid w:val="00E02B99"/>
    <w:rsid w:val="00E07D59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4DC0"/>
    <w:rsid w:val="00EA5099"/>
    <w:rsid w:val="00EC1351"/>
    <w:rsid w:val="00EC4CBF"/>
    <w:rsid w:val="00EE2CA8"/>
    <w:rsid w:val="00EF17E8"/>
    <w:rsid w:val="00EF4104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B73617"/>
  <w15:chartTrackingRefBased/>
  <w15:docId w15:val="{B2FB2F16-88CA-4C61-BBE2-48DC8B0C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E02B99"/>
  </w:style>
  <w:style w:type="character" w:customStyle="1" w:styleId="vanity-namedisplay-name">
    <w:name w:val="vanity-name__display-name"/>
    <w:basedOn w:val="DefaultParagraphFont"/>
    <w:rsid w:val="00E02B99"/>
  </w:style>
  <w:style w:type="character" w:styleId="UnresolvedMention">
    <w:name w:val="Unresolved Mention"/>
    <w:basedOn w:val="DefaultParagraphFont"/>
    <w:uiPriority w:val="99"/>
    <w:semiHidden/>
    <w:unhideWhenUsed/>
    <w:rsid w:val="00EA4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ditya7verma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vaditya9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ditya007-cyber.github.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a%20Pratap\AppData\Local\Microsoft\Office\16.0\DTS\en-US%7b0FBF2EC3-3139-4A8F-AF08-251ABA7030CB%7d\%7b4437D8F3-04B7-4011-B0D5-E1A858BCB6C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A90B18570343DFA0396F0D2A512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B6DF-ACA4-476C-BEBA-35FE04998304}"/>
      </w:docPartPr>
      <w:docPartBody>
        <w:p w:rsidR="007B6257" w:rsidRDefault="007B6257">
          <w:pPr>
            <w:pStyle w:val="BCA90B18570343DFA0396F0D2A512070"/>
          </w:pPr>
          <w:r w:rsidRPr="00CF1A49">
            <w:t>·</w:t>
          </w:r>
        </w:p>
      </w:docPartBody>
    </w:docPart>
    <w:docPart>
      <w:docPartPr>
        <w:name w:val="9B82479BC17B480489B5B594A571C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E7578-B1E5-4802-A0BE-A92603C03257}"/>
      </w:docPartPr>
      <w:docPartBody>
        <w:p w:rsidR="007B6257" w:rsidRDefault="007B6257">
          <w:pPr>
            <w:pStyle w:val="9B82479BC17B480489B5B594A571C2C3"/>
          </w:pPr>
          <w:r w:rsidRPr="00CF1A49">
            <w:t>·</w:t>
          </w:r>
        </w:p>
      </w:docPartBody>
    </w:docPart>
    <w:docPart>
      <w:docPartPr>
        <w:name w:val="9B7929EC415C447498D953F9CAE9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E3DAE-BA26-44DE-84A9-B420D1880847}"/>
      </w:docPartPr>
      <w:docPartBody>
        <w:p w:rsidR="007B6257" w:rsidRDefault="007B6257">
          <w:pPr>
            <w:pStyle w:val="9B7929EC415C447498D953F9CAE9F7E5"/>
          </w:pPr>
          <w:r w:rsidRPr="00CF1A49">
            <w:t>·</w:t>
          </w:r>
        </w:p>
      </w:docPartBody>
    </w:docPart>
    <w:docPart>
      <w:docPartPr>
        <w:name w:val="CE83138ECD49408180344CCA5E4F9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DE420-CAA1-4FB1-ACDE-AD748B1AA2E5}"/>
      </w:docPartPr>
      <w:docPartBody>
        <w:p w:rsidR="007B6257" w:rsidRDefault="007B6257">
          <w:pPr>
            <w:pStyle w:val="CE83138ECD49408180344CCA5E4F9679"/>
          </w:pPr>
          <w:r w:rsidRPr="00CF1A49">
            <w:t>Education</w:t>
          </w:r>
        </w:p>
      </w:docPartBody>
    </w:docPart>
    <w:docPart>
      <w:docPartPr>
        <w:name w:val="BBF95DCFAE0343EE84104D67382C5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31731-E80B-4B2F-8C23-0908303DEEB5}"/>
      </w:docPartPr>
      <w:docPartBody>
        <w:p w:rsidR="007B6257" w:rsidRDefault="007B6257">
          <w:pPr>
            <w:pStyle w:val="BBF95DCFAE0343EE84104D67382C5F0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57"/>
    <w:rsid w:val="007B6257"/>
    <w:rsid w:val="0096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CA90B18570343DFA0396F0D2A512070">
    <w:name w:val="BCA90B18570343DFA0396F0D2A512070"/>
  </w:style>
  <w:style w:type="paragraph" w:customStyle="1" w:styleId="9B82479BC17B480489B5B594A571C2C3">
    <w:name w:val="9B82479BC17B480489B5B594A571C2C3"/>
  </w:style>
  <w:style w:type="paragraph" w:customStyle="1" w:styleId="9B7929EC415C447498D953F9CAE9F7E5">
    <w:name w:val="9B7929EC415C447498D953F9CAE9F7E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E83138ECD49408180344CCA5E4F9679">
    <w:name w:val="CE83138ECD49408180344CCA5E4F9679"/>
  </w:style>
  <w:style w:type="paragraph" w:customStyle="1" w:styleId="BBF95DCFAE0343EE84104D67382C5F02">
    <w:name w:val="BBF95DCFAE0343EE84104D67382C5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{4437D8F3-04B7-4011-B0D5-E1A858BCB6C3}tf16402488_win32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&lt;Education&gt;</vt:lpstr>
      <vt:lpstr>&lt;Skills&gt;</vt:lpstr>
      <vt:lpstr>Projects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Pratap</dc:creator>
  <cp:keywords/>
  <dc:description/>
  <cp:lastModifiedBy>Aditya Pratap verma</cp:lastModifiedBy>
  <cp:revision>2</cp:revision>
  <dcterms:created xsi:type="dcterms:W3CDTF">2021-05-31T17:23:00Z</dcterms:created>
  <dcterms:modified xsi:type="dcterms:W3CDTF">2021-05-31T17:23:00Z</dcterms:modified>
  <cp:category/>
</cp:coreProperties>
</file>